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4E741A" w:rsidP="00141A4C">
      <w:pPr>
        <w:pStyle w:val="Ttulo"/>
      </w:pPr>
      <w:r>
        <w:t>Jose Blanco</w:t>
      </w:r>
      <w:r w:rsidR="005C636E">
        <w:t>/ Desarrollador Web</w:t>
      </w:r>
    </w:p>
    <w:p w:rsidR="00141A4C" w:rsidRDefault="004E741A" w:rsidP="00141A4C">
      <w:proofErr w:type="spellStart"/>
      <w:r>
        <w:t>Carrer</w:t>
      </w:r>
      <w:proofErr w:type="spellEnd"/>
      <w:r>
        <w:t xml:space="preserve"> de Miquel boera,10,</w:t>
      </w:r>
      <w:r w:rsidR="006F2D11">
        <w:t xml:space="preserve"> </w:t>
      </w:r>
      <w:r>
        <w:t>Barcelona, 08003</w:t>
      </w:r>
      <w:r w:rsidR="00141A4C">
        <w:rPr>
          <w:lang w:bidi="es-ES"/>
        </w:rPr>
        <w:t> | </w:t>
      </w:r>
      <w:r>
        <w:rPr>
          <w:lang w:bidi="es-ES"/>
        </w:rPr>
        <w:t xml:space="preserve">+34 </w:t>
      </w:r>
      <w:r>
        <w:t>695 866771</w:t>
      </w:r>
      <w:r>
        <w:rPr>
          <w:lang w:bidi="es-ES"/>
        </w:rPr>
        <w:t> | JoseBlancoDev@gmail.com</w:t>
      </w:r>
    </w:p>
    <w:p w:rsidR="00313B16" w:rsidRPr="00530164" w:rsidRDefault="00530164" w:rsidP="00141A4C">
      <w:pPr>
        <w:pStyle w:val="Ttulo1"/>
        <w:rPr>
          <w:color w:val="000000" w:themeColor="text1"/>
          <w:sz w:val="22"/>
          <w:szCs w:val="22"/>
        </w:rPr>
      </w:pPr>
      <w:r w:rsidRPr="00530164">
        <w:rPr>
          <w:color w:val="000000" w:themeColor="text1"/>
          <w:sz w:val="22"/>
          <w:szCs w:val="22"/>
        </w:rPr>
        <w:t>Soy José Blanco, un apasionado desarrollador web con habilidades sólidas en HTML5, CSS3 y JavaScript. Mi enfoque se centra en crear soluciones funcionales y atractivas, respaldadas por un compromiso constante con el aprendizaje y la resolución efectiva de desafíos técnicos.</w:t>
      </w:r>
    </w:p>
    <w:p w:rsidR="00530164" w:rsidRDefault="00530164" w:rsidP="00141A4C">
      <w:pPr>
        <w:pStyle w:val="Ttulo1"/>
        <w:rPr>
          <w:sz w:val="32"/>
        </w:rPr>
      </w:pPr>
    </w:p>
    <w:p w:rsidR="006270A9" w:rsidRPr="00313B16" w:rsidRDefault="00AD5288" w:rsidP="00141A4C">
      <w:pPr>
        <w:pStyle w:val="Ttulo1"/>
        <w:rPr>
          <w:sz w:val="32"/>
        </w:rPr>
      </w:pPr>
      <w:r w:rsidRPr="00313B16">
        <w:rPr>
          <w:sz w:val="32"/>
        </w:rPr>
        <w:t>Habilidades Técnicas</w:t>
      </w:r>
    </w:p>
    <w:p w:rsidR="006A780A" w:rsidRPr="006A780A" w:rsidRDefault="006A780A" w:rsidP="006A780A">
      <w:pPr>
        <w:pStyle w:val="Listaconvietas"/>
      </w:pPr>
      <w:r w:rsidRPr="006A780A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HTML5</w:t>
      </w:r>
    </w:p>
    <w:p w:rsidR="006A780A" w:rsidRDefault="006A780A" w:rsidP="006A780A">
      <w:pPr>
        <w:pStyle w:val="Listaconvietas"/>
      </w:pPr>
      <w:r>
        <w:t xml:space="preserve">Metodología BEM y Buenas Prácticas: Experiencia avanzada en la implementación de la metodología BEM (Block,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Modifier</w:t>
      </w:r>
      <w:proofErr w:type="spellEnd"/>
      <w:r>
        <w:t xml:space="preserve">) y buenas prácticas para una estructura de código organizada y </w:t>
      </w:r>
      <w:proofErr w:type="spellStart"/>
      <w:r>
        <w:t>mantenible</w:t>
      </w:r>
      <w:proofErr w:type="spellEnd"/>
      <w:r>
        <w:t>.</w:t>
      </w:r>
    </w:p>
    <w:p w:rsidR="006A780A" w:rsidRDefault="006A780A" w:rsidP="006A780A">
      <w:pPr>
        <w:pStyle w:val="Listaconvietas"/>
      </w:pPr>
      <w:r>
        <w:t>Etiquetas Semánticas: Amplio conocimiento y aplicación de etiquetas semánticas para mejorar la accesibilidad y la estructura de las páginas web.</w:t>
      </w:r>
    </w:p>
    <w:p w:rsidR="0080033A" w:rsidRDefault="0080033A" w:rsidP="0080033A">
      <w:pPr>
        <w:pStyle w:val="Listaconvietas"/>
        <w:numPr>
          <w:ilvl w:val="0"/>
          <w:numId w:val="0"/>
        </w:numPr>
        <w:ind w:left="216"/>
      </w:pPr>
    </w:p>
    <w:p w:rsidR="006A780A" w:rsidRPr="00F450BE" w:rsidRDefault="0080033A" w:rsidP="006A780A">
      <w:pPr>
        <w:pStyle w:val="Listaconvietas"/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CSS3 y Preprocesadores</w:t>
      </w:r>
    </w:p>
    <w:p w:rsidR="00F450BE" w:rsidRDefault="00F450BE" w:rsidP="006A780A">
      <w:pPr>
        <w:pStyle w:val="Listaconvietas"/>
      </w:pPr>
      <w:proofErr w:type="spellStart"/>
      <w:r>
        <w:t>Grid</w:t>
      </w:r>
      <w:proofErr w:type="spellEnd"/>
      <w:r>
        <w:t>/Flex</w:t>
      </w:r>
    </w:p>
    <w:p w:rsidR="00F450BE" w:rsidRPr="006A780A" w:rsidRDefault="00F450BE" w:rsidP="006A780A">
      <w:pPr>
        <w:pStyle w:val="Listaconvietas"/>
      </w:pPr>
      <w:proofErr w:type="spellStart"/>
      <w:r>
        <w:t>Responsive</w:t>
      </w:r>
      <w:proofErr w:type="spellEnd"/>
      <w:r>
        <w:t xml:space="preserve"> </w:t>
      </w:r>
      <w:proofErr w:type="spellStart"/>
      <w:r>
        <w:t>Desing</w:t>
      </w:r>
      <w:proofErr w:type="spellEnd"/>
    </w:p>
    <w:p w:rsidR="006A780A" w:rsidRDefault="006A780A" w:rsidP="006A780A">
      <w:pPr>
        <w:pStyle w:val="Listaconvietas"/>
      </w:pPr>
      <w:proofErr w:type="spellStart"/>
      <w:r>
        <w:t>Sass</w:t>
      </w:r>
      <w:proofErr w:type="spellEnd"/>
      <w:r>
        <w:t xml:space="preserve">: Experiencia avanzada en el uso de preprocesadores CSS como </w:t>
      </w:r>
      <w:proofErr w:type="spellStart"/>
      <w:r>
        <w:t>Sass</w:t>
      </w:r>
      <w:proofErr w:type="spellEnd"/>
      <w:r>
        <w:t xml:space="preserve"> para una gestión eficiente de estilos.</w:t>
      </w:r>
    </w:p>
    <w:p w:rsidR="006A780A" w:rsidRDefault="006A780A" w:rsidP="006A780A">
      <w:pPr>
        <w:pStyle w:val="Listaconvietas"/>
      </w:pPr>
      <w:proofErr w:type="spellStart"/>
      <w:r>
        <w:t>Bootstrap</w:t>
      </w:r>
      <w:proofErr w:type="spellEnd"/>
      <w:r>
        <w:t xml:space="preserve">: implementación y personalización de componentes utilizando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para un desarrollo </w:t>
      </w:r>
      <w:proofErr w:type="spellStart"/>
      <w:r>
        <w:t>frontend</w:t>
      </w:r>
      <w:proofErr w:type="spellEnd"/>
      <w:r>
        <w:t xml:space="preserve"> ágil y responsivo.</w:t>
      </w:r>
    </w:p>
    <w:p w:rsidR="0080033A" w:rsidRDefault="0080033A" w:rsidP="0080033A">
      <w:pPr>
        <w:pStyle w:val="Listaconvietas"/>
        <w:numPr>
          <w:ilvl w:val="0"/>
          <w:numId w:val="0"/>
        </w:numPr>
        <w:ind w:left="216"/>
      </w:pPr>
    </w:p>
    <w:p w:rsidR="006A780A" w:rsidRPr="006A780A" w:rsidRDefault="0080033A" w:rsidP="006A780A">
      <w:pPr>
        <w:pStyle w:val="Listaconvietas"/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Javascript</w:t>
      </w:r>
    </w:p>
    <w:p w:rsidR="0080033A" w:rsidRDefault="0080033A" w:rsidP="0080033A">
      <w:pPr>
        <w:pStyle w:val="Listaconvietas"/>
      </w:pPr>
      <w:r w:rsidRPr="0080033A">
        <w:rPr>
          <w:b/>
        </w:rPr>
        <w:t xml:space="preserve">Objetos y </w:t>
      </w:r>
      <w:proofErr w:type="spellStart"/>
      <w:r w:rsidRPr="0080033A">
        <w:rPr>
          <w:b/>
        </w:rPr>
        <w:t>Arrays</w:t>
      </w:r>
      <w:proofErr w:type="spellEnd"/>
      <w:r w:rsidRPr="0080033A">
        <w:rPr>
          <w:b/>
        </w:rPr>
        <w:t>:</w:t>
      </w:r>
      <w:r>
        <w:t xml:space="preserve"> Manejo para organizar y manipular datos.</w:t>
      </w:r>
    </w:p>
    <w:p w:rsidR="0080033A" w:rsidRDefault="0080033A" w:rsidP="0080033A">
      <w:pPr>
        <w:pStyle w:val="Listaconvietas"/>
      </w:pPr>
      <w:r w:rsidRPr="0080033A">
        <w:rPr>
          <w:b/>
        </w:rPr>
        <w:t>Funciones Modernas:</w:t>
      </w:r>
      <w:r>
        <w:t xml:space="preserve"> Uso básico de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y funciones de alto orden.</w:t>
      </w:r>
    </w:p>
    <w:p w:rsidR="0080033A" w:rsidRDefault="0080033A" w:rsidP="0080033A">
      <w:pPr>
        <w:pStyle w:val="Listaconvietas"/>
      </w:pPr>
      <w:r w:rsidRPr="0080033A">
        <w:rPr>
          <w:b/>
        </w:rPr>
        <w:t>Eventos del Navegador:</w:t>
      </w:r>
      <w:r>
        <w:t xml:space="preserve"> Experiencia básica en interactividad web.</w:t>
      </w:r>
    </w:p>
    <w:p w:rsidR="0080033A" w:rsidRDefault="0080033A" w:rsidP="0080033A">
      <w:pPr>
        <w:pStyle w:val="Listaconvietas"/>
      </w:pPr>
      <w:r w:rsidRPr="0080033A">
        <w:rPr>
          <w:b/>
        </w:rPr>
        <w:t>Manipulación del DOM:</w:t>
      </w:r>
      <w:r>
        <w:t xml:space="preserve"> Conocimiento elemental en actualización dinámica de contenido.</w:t>
      </w:r>
    </w:p>
    <w:p w:rsidR="0080033A" w:rsidRDefault="0080033A" w:rsidP="0080033A">
      <w:pPr>
        <w:pStyle w:val="Listaconvietas"/>
      </w:pPr>
      <w:r w:rsidRPr="0080033A">
        <w:rPr>
          <w:b/>
        </w:rPr>
        <w:t>Programación Orientada a Objetos:</w:t>
      </w:r>
      <w:r>
        <w:t xml:space="preserve"> Conocimiento básico en el uso de clases.</w:t>
      </w:r>
    </w:p>
    <w:p w:rsidR="0080033A" w:rsidRDefault="0080033A" w:rsidP="0080033A">
      <w:pPr>
        <w:pStyle w:val="Listaconvietas"/>
      </w:pPr>
      <w:r w:rsidRPr="0080033A">
        <w:rPr>
          <w:b/>
        </w:rPr>
        <w:t>Lógica y Algoritmos:</w:t>
      </w:r>
      <w:r>
        <w:t xml:space="preserve"> Habilidad en desarrollo web </w:t>
      </w:r>
      <w:r>
        <w:t>para resolver problemas simples</w:t>
      </w:r>
    </w:p>
    <w:p w:rsidR="0080033A" w:rsidRDefault="0080033A" w:rsidP="0080033A">
      <w:pPr>
        <w:pStyle w:val="Listaconvietas"/>
        <w:numPr>
          <w:ilvl w:val="0"/>
          <w:numId w:val="0"/>
        </w:numPr>
        <w:ind w:left="216"/>
      </w:pPr>
    </w:p>
    <w:p w:rsidR="006A780A" w:rsidRPr="006A780A" w:rsidRDefault="006A780A" w:rsidP="0080033A">
      <w:pPr>
        <w:pStyle w:val="Listaconvietas"/>
      </w:pPr>
      <w:r w:rsidRPr="006A780A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</w:t>
      </w:r>
      <w:r w:rsidR="0080033A" w:rsidRPr="0080033A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React</w:t>
      </w:r>
    </w:p>
    <w:p w:rsidR="0080033A" w:rsidRDefault="0080033A" w:rsidP="0080033A">
      <w:pPr>
        <w:pStyle w:val="Listaconvietas"/>
      </w:pPr>
      <w:r>
        <w:t xml:space="preserve">Dominio en el desarrollo de interfaces de usuario dinámicas y escalables utilizando </w:t>
      </w:r>
      <w:proofErr w:type="spellStart"/>
      <w:r>
        <w:t>React</w:t>
      </w:r>
      <w:proofErr w:type="spellEnd"/>
      <w:r>
        <w:t>.</w:t>
      </w:r>
    </w:p>
    <w:p w:rsidR="0080033A" w:rsidRDefault="0080033A" w:rsidP="0080033A">
      <w:pPr>
        <w:pStyle w:val="Listaconvietas"/>
        <w:numPr>
          <w:ilvl w:val="0"/>
          <w:numId w:val="0"/>
        </w:numPr>
        <w:ind w:left="216"/>
      </w:pPr>
    </w:p>
    <w:p w:rsidR="0080033A" w:rsidRPr="0080033A" w:rsidRDefault="0080033A" w:rsidP="0080033A">
      <w:pPr>
        <w:pStyle w:val="Listaconvietas"/>
      </w:pPr>
      <w:r w:rsidRPr="0080033A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Git/GitHub</w:t>
      </w:r>
    </w:p>
    <w:p w:rsidR="0080033A" w:rsidRDefault="0080033A" w:rsidP="0080033A">
      <w:pPr>
        <w:pStyle w:val="Listaconvietas"/>
        <w:numPr>
          <w:ilvl w:val="0"/>
          <w:numId w:val="0"/>
        </w:numPr>
        <w:ind w:left="216"/>
      </w:pPr>
      <w:r w:rsidRPr="0080033A">
        <w:t xml:space="preserve">Experiencia sólida en el control de versiones y colaboración efectiva en proyectos utilizando </w:t>
      </w:r>
      <w:proofErr w:type="spellStart"/>
      <w:r w:rsidRPr="0080033A">
        <w:t>Git</w:t>
      </w:r>
      <w:proofErr w:type="spellEnd"/>
      <w:r w:rsidRPr="0080033A">
        <w:t xml:space="preserve"> y plataformas como GitHub para el trabajo en equipo y la gestión de código fuente.</w:t>
      </w:r>
    </w:p>
    <w:p w:rsidR="0080033A" w:rsidRPr="0080033A" w:rsidRDefault="0080033A" w:rsidP="0080033A">
      <w:pPr>
        <w:pStyle w:val="Listaconvietas"/>
        <w:numPr>
          <w:ilvl w:val="0"/>
          <w:numId w:val="0"/>
        </w:numPr>
        <w:ind w:left="216" w:hanging="216"/>
      </w:pPr>
    </w:p>
    <w:p w:rsidR="006A780A" w:rsidRDefault="0080033A" w:rsidP="0080033A">
      <w:pPr>
        <w:pStyle w:val="Listaconvietas"/>
      </w:pPr>
      <w:r w:rsidRPr="0080033A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Sistemas de Diseño y Metodologías CSS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:</w:t>
      </w:r>
    </w:p>
    <w:p w:rsidR="0080033A" w:rsidRDefault="0080033A" w:rsidP="0080033A">
      <w:pPr>
        <w:pStyle w:val="Listaconvietas"/>
      </w:pPr>
      <w:r>
        <w:t>Implementación</w:t>
      </w:r>
      <w:r w:rsidRPr="0080033A">
        <w:t xml:space="preserve"> de sistemas de diseño para una gestión coherente de estilos y estructuras en proyectos.</w:t>
      </w:r>
    </w:p>
    <w:p w:rsidR="0080033A" w:rsidRDefault="0080033A" w:rsidP="0080033A">
      <w:pPr>
        <w:pStyle w:val="Listaconvietas"/>
        <w:numPr>
          <w:ilvl w:val="0"/>
          <w:numId w:val="0"/>
        </w:numPr>
        <w:ind w:left="216"/>
      </w:pPr>
    </w:p>
    <w:p w:rsidR="007353FA" w:rsidRDefault="0080033A" w:rsidP="007353FA">
      <w:pPr>
        <w:pStyle w:val="Listaconvietas"/>
      </w:pPr>
      <w:r w:rsidRPr="0080033A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Jest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:</w:t>
      </w:r>
    </w:p>
    <w:p w:rsidR="00313B16" w:rsidRPr="007353FA" w:rsidRDefault="007353FA" w:rsidP="005C636E">
      <w:pPr>
        <w:pStyle w:val="Listaconvietas"/>
      </w:pPr>
      <w:r w:rsidRPr="0080033A">
        <w:t xml:space="preserve">conocimiento en el uso de </w:t>
      </w:r>
      <w:proofErr w:type="spellStart"/>
      <w:r w:rsidRPr="0080033A">
        <w:t>Jest</w:t>
      </w:r>
      <w:proofErr w:type="spellEnd"/>
      <w:r w:rsidRPr="0080033A">
        <w:t xml:space="preserve"> para pruebas unitarias en entornos de desarrollo </w:t>
      </w:r>
      <w:proofErr w:type="spellStart"/>
      <w:r w:rsidRPr="0080033A">
        <w:t>frontend</w:t>
      </w:r>
      <w:proofErr w:type="spellEnd"/>
      <w:r w:rsidRPr="0080033A">
        <w:t>.</w:t>
      </w:r>
      <w:bookmarkStart w:id="0" w:name="_GoBack"/>
      <w:bookmarkEnd w:id="0"/>
    </w:p>
    <w:p w:rsidR="00313B16" w:rsidRDefault="00313B16" w:rsidP="005C636E">
      <w:pPr>
        <w:pStyle w:val="Ttulo1"/>
        <w:rPr>
          <w:sz w:val="32"/>
        </w:rPr>
      </w:pPr>
    </w:p>
    <w:p w:rsidR="005C636E" w:rsidRPr="00313B16" w:rsidRDefault="00AD5288" w:rsidP="005C636E">
      <w:pPr>
        <w:pStyle w:val="Ttulo1"/>
        <w:rPr>
          <w:sz w:val="32"/>
        </w:rPr>
      </w:pPr>
      <w:r w:rsidRPr="00313B16">
        <w:rPr>
          <w:sz w:val="32"/>
        </w:rPr>
        <w:t xml:space="preserve">Educación </w:t>
      </w:r>
    </w:p>
    <w:p w:rsidR="005C636E" w:rsidRPr="005C636E" w:rsidRDefault="005C636E" w:rsidP="005C636E">
      <w:pPr>
        <w:pStyle w:val="Listaconvietas"/>
      </w:pPr>
      <w:r w:rsidRPr="005C636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Video Tutoriales y Documentación Online</w:t>
      </w:r>
    </w:p>
    <w:p w:rsidR="005C636E" w:rsidRDefault="005C636E" w:rsidP="005C636E">
      <w:pPr>
        <w:pStyle w:val="Listaconvietas"/>
      </w:pPr>
      <w:r w:rsidRPr="005C636E">
        <w:t xml:space="preserve">He absorbido conocimiento de alta calidad mediante video tutoriales y documentación oficial de plataformas como MDN Web </w:t>
      </w:r>
      <w:proofErr w:type="spellStart"/>
      <w:r w:rsidRPr="005C636E">
        <w:t>Docs</w:t>
      </w:r>
      <w:proofErr w:type="spellEnd"/>
      <w:r w:rsidRPr="005C636E">
        <w:t xml:space="preserve"> y diversos artículos especializados.</w:t>
      </w:r>
    </w:p>
    <w:p w:rsidR="005C636E" w:rsidRPr="005C636E" w:rsidRDefault="005C636E" w:rsidP="005C636E">
      <w:pPr>
        <w:pStyle w:val="Listaconvietas"/>
      </w:pPr>
      <w:r w:rsidRPr="005C636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Retos de P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rogramación y Práctica Continua</w:t>
      </w:r>
    </w:p>
    <w:p w:rsidR="00313B16" w:rsidRDefault="005C636E" w:rsidP="007353FA">
      <w:pPr>
        <w:pStyle w:val="Listaconvietas"/>
      </w:pPr>
      <w:r w:rsidRPr="005C636E">
        <w:t xml:space="preserve">Me comprometo regularmente con desafíos de programación en plataformas como </w:t>
      </w:r>
      <w:proofErr w:type="spellStart"/>
      <w:r w:rsidRPr="005C636E">
        <w:t>LeetCode</w:t>
      </w:r>
      <w:proofErr w:type="spellEnd"/>
      <w:r w:rsidRPr="005C636E">
        <w:t xml:space="preserve"> y </w:t>
      </w:r>
      <w:proofErr w:type="spellStart"/>
      <w:r w:rsidRPr="005C636E">
        <w:t>HackerRank</w:t>
      </w:r>
      <w:proofErr w:type="spellEnd"/>
      <w:r w:rsidRPr="005C636E">
        <w:t xml:space="preserve"> para aplicar lo aprendido y mejorar constantemente.</w:t>
      </w:r>
    </w:p>
    <w:p w:rsidR="005C636E" w:rsidRPr="005C636E" w:rsidRDefault="005C636E" w:rsidP="005C636E">
      <w:pPr>
        <w:pStyle w:val="Listaconvietas"/>
      </w:pPr>
      <w:r w:rsidRPr="005C636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Enfoque en el Aprendizaje Activo</w:t>
      </w:r>
    </w:p>
    <w:p w:rsidR="005C636E" w:rsidRDefault="005C636E" w:rsidP="005C636E">
      <w:pPr>
        <w:pStyle w:val="Listaconvietas"/>
      </w:pPr>
      <w:r w:rsidRPr="005C636E">
        <w:t xml:space="preserve"> </w:t>
      </w:r>
      <w:r w:rsidRPr="005C636E">
        <w:t>A pesar de que gran parte de mi formación proviene de recursos en línea, mantengo un compromiso constante con la práctica y el repaso para seguir mejorando mis habilidades.</w:t>
      </w:r>
    </w:p>
    <w:sdt>
      <w:sdtPr>
        <w:alias w:val="Aptitudes y habilidades:"/>
        <w:tag w:val="Aptitudes y habilidades:"/>
        <w:id w:val="458624136"/>
        <w:placeholder>
          <w:docPart w:val="C6F9CA7EA00046A59D0A5E134F51F85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 w:rsidRPr="00313B16">
            <w:rPr>
              <w:sz w:val="32"/>
              <w:lang w:bidi="es-ES"/>
            </w:rPr>
            <w:t>Aptitudes y habilidades</w:t>
          </w:r>
        </w:p>
      </w:sdtContent>
    </w:sdt>
    <w:p w:rsidR="006270A9" w:rsidRDefault="005C636E">
      <w:pPr>
        <w:pStyle w:val="Ttulo2"/>
      </w:pPr>
      <w:r w:rsidRPr="005C636E">
        <w:t>Autoaprendizaje:</w:t>
      </w:r>
    </w:p>
    <w:p w:rsidR="006A780A" w:rsidRDefault="006A780A" w:rsidP="006A780A">
      <w:pPr>
        <w:pStyle w:val="Listaconvietas"/>
      </w:pPr>
      <w:r>
        <w:t>Capacidad probada para aprender de manera autodidacta a través de videos, documentación en línea y artículos especializados.</w:t>
      </w:r>
    </w:p>
    <w:p w:rsidR="006270A9" w:rsidRDefault="006A780A" w:rsidP="006A780A">
      <w:pPr>
        <w:pStyle w:val="Listaconvietas"/>
      </w:pPr>
      <w:r>
        <w:t>Compromiso constante con la práctica y la resolución de retos de programación para fortalecer habilidades técnicas.</w:t>
      </w:r>
    </w:p>
    <w:p w:rsidR="006270A9" w:rsidRDefault="006A780A">
      <w:pPr>
        <w:pStyle w:val="Ttulo2"/>
      </w:pPr>
      <w:r w:rsidRPr="006A780A">
        <w:t>Colaboración y Comunicación:</w:t>
      </w:r>
    </w:p>
    <w:p w:rsidR="006A780A" w:rsidRDefault="006A780A" w:rsidP="006A780A">
      <w:pPr>
        <w:pStyle w:val="Listaconvietas"/>
      </w:pPr>
      <w:r>
        <w:t>Habilidad para trabajar efectivamente en equipos, participar en discusiones y contribuir a soluciones creativas.</w:t>
      </w:r>
    </w:p>
    <w:p w:rsidR="006270A9" w:rsidRDefault="006A780A" w:rsidP="006A780A">
      <w:pPr>
        <w:pStyle w:val="Listaconvietas"/>
      </w:pPr>
      <w:r>
        <w:t>Comunicación clara y eficaz, facilitando la comprensión de conceptos técnicos a diferentes audiencias.</w:t>
      </w:r>
    </w:p>
    <w:p w:rsidR="006270A9" w:rsidRDefault="006A780A">
      <w:pPr>
        <w:pStyle w:val="Ttulo2"/>
      </w:pPr>
      <w:r w:rsidRPr="006A780A">
        <w:t>Resolución de Problemas:</w:t>
      </w:r>
    </w:p>
    <w:p w:rsidR="006A780A" w:rsidRDefault="006A780A" w:rsidP="006A780A">
      <w:pPr>
        <w:pStyle w:val="Listaconvietas"/>
      </w:pPr>
      <w:r>
        <w:t>Habilidad demostrada para abordar desafíos técnicos y encontrar soluciones eficientes.</w:t>
      </w:r>
    </w:p>
    <w:p w:rsidR="006270A9" w:rsidRDefault="006A780A" w:rsidP="006A780A">
      <w:pPr>
        <w:pStyle w:val="Listaconvietas"/>
      </w:pPr>
      <w:r>
        <w:t>Enfoque estructurado en la identificación y resolución de problemas, aplicando buenas prácticas de desarrollo.</w:t>
      </w:r>
    </w:p>
    <w:p w:rsidR="006270A9" w:rsidRDefault="006A780A">
      <w:pPr>
        <w:pStyle w:val="Ttulo2"/>
      </w:pPr>
      <w:r w:rsidRPr="006A780A">
        <w:t>Adaptabilidad y Flexibilidad:</w:t>
      </w:r>
    </w:p>
    <w:p w:rsidR="006A780A" w:rsidRDefault="006A780A" w:rsidP="006A780A">
      <w:pPr>
        <w:pStyle w:val="Listaconvietas"/>
      </w:pPr>
      <w:r>
        <w:t>Capacidad para adaptarse rápidamente a nuevos entornos tecnológicos y responder ágilmente a cambios en los requisitos del proyecto.</w:t>
      </w:r>
    </w:p>
    <w:p w:rsidR="006A780A" w:rsidRDefault="006A780A" w:rsidP="006A780A">
      <w:pPr>
        <w:pStyle w:val="Listaconvietas"/>
      </w:pPr>
      <w:r>
        <w:t>Flexibilidad para aprender nuevas herramientas y tecnologías según las necesidades del proyecto.</w:t>
      </w:r>
    </w:p>
    <w:p w:rsidR="006A780A" w:rsidRDefault="006A780A" w:rsidP="006A780A">
      <w:pPr>
        <w:pStyle w:val="Listaconvietas"/>
        <w:numPr>
          <w:ilvl w:val="0"/>
          <w:numId w:val="0"/>
        </w:numPr>
        <w:ind w:left="216"/>
      </w:pPr>
    </w:p>
    <w:p w:rsidR="006A780A" w:rsidRPr="006A780A" w:rsidRDefault="006A780A" w:rsidP="006A780A">
      <w:pPr>
        <w:pStyle w:val="Listaconvietas"/>
      </w:pPr>
      <w:r w:rsidRPr="006A780A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Organización y Gestión del Tiempo: </w:t>
      </w:r>
    </w:p>
    <w:p w:rsidR="006A780A" w:rsidRDefault="006A780A" w:rsidP="006A780A">
      <w:pPr>
        <w:pStyle w:val="Listaconvietas"/>
      </w:pPr>
      <w:r>
        <w:t>Habilidad para gestionar eficientemente múltiples tareas y prioridades.</w:t>
      </w:r>
    </w:p>
    <w:p w:rsidR="006A780A" w:rsidRDefault="006A780A" w:rsidP="006A780A">
      <w:pPr>
        <w:pStyle w:val="Listaconvietas"/>
      </w:pPr>
      <w:r>
        <w:t>Organización meticulosa para cumplir con plazos y entregables, manteniendo altos estándares de calidad.</w:t>
      </w:r>
    </w:p>
    <w:p w:rsidR="00313B16" w:rsidRDefault="00313B16" w:rsidP="00313B16">
      <w:pPr>
        <w:pStyle w:val="Ttulo1"/>
        <w:rPr>
          <w:sz w:val="32"/>
        </w:rPr>
      </w:pPr>
    </w:p>
    <w:p w:rsidR="00313B16" w:rsidRPr="00313B16" w:rsidRDefault="0080033A" w:rsidP="00313B16">
      <w:pPr>
        <w:pStyle w:val="Ttulo1"/>
        <w:rPr>
          <w:sz w:val="32"/>
        </w:rPr>
      </w:pPr>
      <w:r w:rsidRPr="00313B16">
        <w:rPr>
          <w:sz w:val="32"/>
        </w:rPr>
        <w:t>Proyectos Destacados</w:t>
      </w:r>
      <w:r w:rsidR="00313B16">
        <w:rPr>
          <w:sz w:val="32"/>
        </w:rPr>
        <w:t xml:space="preserve"> (Experiencia)</w:t>
      </w:r>
    </w:p>
    <w:p w:rsidR="00313B16" w:rsidRPr="00313B16" w:rsidRDefault="00313B16" w:rsidP="00313B16">
      <w:pPr>
        <w:pStyle w:val="Listaconvietas"/>
      </w:pPr>
      <w:r w:rsidRPr="00313B1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Portafolios y Landing Pages</w:t>
      </w:r>
    </w:p>
    <w:p w:rsidR="001B29CF" w:rsidRDefault="00313B16" w:rsidP="00313B16">
      <w:pPr>
        <w:pStyle w:val="Listaconvietas"/>
      </w:pPr>
      <w:r w:rsidRPr="00313B16">
        <w:t xml:space="preserve">Desarrollo de múltiples portafolios y </w:t>
      </w:r>
      <w:proofErr w:type="spellStart"/>
      <w:r w:rsidRPr="00313B16">
        <w:t>landing</w:t>
      </w:r>
      <w:proofErr w:type="spellEnd"/>
      <w:r w:rsidRPr="00313B16">
        <w:t xml:space="preserve"> </w:t>
      </w:r>
      <w:proofErr w:type="spellStart"/>
      <w:r w:rsidRPr="00313B16">
        <w:t>pages</w:t>
      </w:r>
      <w:proofErr w:type="spellEnd"/>
      <w:r w:rsidRPr="00313B16">
        <w:t>, demostrando habilidades en HTML, CSS y JavaScript para crear diseños atractivos y funcionales.</w:t>
      </w:r>
    </w:p>
    <w:p w:rsidR="00313B16" w:rsidRDefault="00313B16" w:rsidP="00313B16">
      <w:pPr>
        <w:pStyle w:val="Listaconvietas"/>
        <w:numPr>
          <w:ilvl w:val="0"/>
          <w:numId w:val="0"/>
        </w:numPr>
        <w:ind w:left="216"/>
      </w:pPr>
    </w:p>
    <w:p w:rsidR="00313B16" w:rsidRPr="00313B16" w:rsidRDefault="00313B16" w:rsidP="00313B16">
      <w:pPr>
        <w:pStyle w:val="Listaconvietas"/>
      </w:pPr>
      <w:r w:rsidRPr="00313B1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Tiendas Simples y CRUD</w:t>
      </w:r>
    </w:p>
    <w:p w:rsidR="00313B16" w:rsidRDefault="00313B16" w:rsidP="00313B16">
      <w:pPr>
        <w:pStyle w:val="Listaconvietas"/>
      </w:pPr>
      <w:r w:rsidRPr="00313B16">
        <w:t>Creación de tiendas en línea simples y operaciones CRUD (</w:t>
      </w:r>
      <w:proofErr w:type="spellStart"/>
      <w:r w:rsidRPr="00313B16">
        <w:t>Create</w:t>
      </w:r>
      <w:proofErr w:type="spellEnd"/>
      <w:r w:rsidRPr="00313B16">
        <w:t xml:space="preserve">, </w:t>
      </w:r>
      <w:proofErr w:type="spellStart"/>
      <w:r w:rsidRPr="00313B16">
        <w:t>Read</w:t>
      </w:r>
      <w:proofErr w:type="spellEnd"/>
      <w:r w:rsidRPr="00313B16">
        <w:t xml:space="preserve">, </w:t>
      </w:r>
      <w:proofErr w:type="spellStart"/>
      <w:r w:rsidRPr="00313B16">
        <w:t>Update</w:t>
      </w:r>
      <w:proofErr w:type="spellEnd"/>
      <w:r w:rsidRPr="00313B16">
        <w:t xml:space="preserve">, </w:t>
      </w:r>
      <w:proofErr w:type="spellStart"/>
      <w:r w:rsidRPr="00313B16">
        <w:t>Delete</w:t>
      </w:r>
      <w:proofErr w:type="spellEnd"/>
      <w:r w:rsidRPr="00313B16">
        <w:t>) para gestionar datos, demostrando conocimientos en desarrollo web dinámico.</w:t>
      </w:r>
    </w:p>
    <w:p w:rsidR="00313B16" w:rsidRDefault="00313B16" w:rsidP="007353FA">
      <w:pPr>
        <w:pStyle w:val="Listaconvietas"/>
        <w:numPr>
          <w:ilvl w:val="0"/>
          <w:numId w:val="0"/>
        </w:numPr>
      </w:pPr>
    </w:p>
    <w:p w:rsidR="00313B16" w:rsidRPr="00313B16" w:rsidRDefault="00313B16" w:rsidP="00313B16">
      <w:pPr>
        <w:pStyle w:val="Listaconvietas"/>
      </w:pPr>
      <w:r w:rsidRPr="00313B1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Aplicaciones Específicas</w:t>
      </w:r>
    </w:p>
    <w:p w:rsidR="00313B16" w:rsidRDefault="00313B16" w:rsidP="00313B16">
      <w:pPr>
        <w:pStyle w:val="Listaconvietas"/>
      </w:pPr>
      <w:r w:rsidRPr="00313B16">
        <w:t>Desarrollo de aplicaciones como calculadoras, galerías de imágenes y aplicaciones de consulta de datos de API, mostrando habilidades en implementación de funcionalidades específicas.</w:t>
      </w:r>
    </w:p>
    <w:p w:rsidR="00313B16" w:rsidRDefault="00313B16" w:rsidP="007353FA">
      <w:pPr>
        <w:pStyle w:val="Listaconvietas"/>
        <w:numPr>
          <w:ilvl w:val="0"/>
          <w:numId w:val="0"/>
        </w:numPr>
      </w:pPr>
    </w:p>
    <w:p w:rsidR="00313B16" w:rsidRPr="00313B16" w:rsidRDefault="00313B16" w:rsidP="00313B16">
      <w:pPr>
        <w:pStyle w:val="Listaconvietas"/>
        <w:numPr>
          <w:ilvl w:val="0"/>
          <w:numId w:val="0"/>
        </w:numPr>
        <w:ind w:left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313B1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Proyectos de Utilidad Práctica</w:t>
      </w:r>
    </w:p>
    <w:p w:rsidR="00313B16" w:rsidRDefault="00313B16" w:rsidP="00313B16">
      <w:pPr>
        <w:pStyle w:val="Listaconvietas"/>
      </w:pPr>
      <w:r w:rsidRPr="00313B16">
        <w:t>Creación de una aplicación para verificación de usuarios en una lista de placas, utilizada para control en bomba de gasolina, demostrando habilidades en soluciones prácticas y funcionales.</w:t>
      </w:r>
    </w:p>
    <w:p w:rsidR="00313B16" w:rsidRDefault="00313B16" w:rsidP="007353FA">
      <w:pPr>
        <w:pStyle w:val="Listaconvietas"/>
        <w:numPr>
          <w:ilvl w:val="0"/>
          <w:numId w:val="0"/>
        </w:numPr>
      </w:pPr>
    </w:p>
    <w:p w:rsidR="00313B16" w:rsidRPr="00313B16" w:rsidRDefault="00313B16" w:rsidP="00313B16">
      <w:pPr>
        <w:pStyle w:val="Listaconvietas"/>
      </w:pPr>
      <w:r w:rsidRPr="00313B1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Estructura Web y Desarrollo de Aplicaciones</w:t>
      </w:r>
    </w:p>
    <w:p w:rsidR="00313B16" w:rsidRDefault="00313B16" w:rsidP="00313B16">
      <w:pPr>
        <w:pStyle w:val="Listaconvietas"/>
      </w:pPr>
      <w:r w:rsidRPr="00313B16">
        <w:t>Amplio conocimiento en la construcción de estructuras web sólidas y desarrollo de aplicaciones web diversas, mostrando habilidades en arquitectura y desarrollo de proyectos completos.</w:t>
      </w:r>
    </w:p>
    <w:p w:rsidR="00313B16" w:rsidRDefault="00313B16" w:rsidP="00313B16">
      <w:pPr>
        <w:pStyle w:val="Listaconvietas"/>
        <w:numPr>
          <w:ilvl w:val="0"/>
          <w:numId w:val="0"/>
        </w:numPr>
        <w:ind w:left="216" w:hanging="216"/>
      </w:pPr>
    </w:p>
    <w:p w:rsidR="00313B16" w:rsidRPr="00313B16" w:rsidRDefault="00313B16" w:rsidP="00313B16">
      <w:pPr>
        <w:rPr>
          <w:sz w:val="24"/>
          <w:szCs w:val="24"/>
        </w:rPr>
      </w:pPr>
      <w:r w:rsidRPr="00313B16">
        <w:rPr>
          <w:sz w:val="24"/>
          <w:szCs w:val="24"/>
        </w:rPr>
        <w:t>Aunque mi experiencia no proviene de un entorno laboral formal, estos proyectos reflejan mi capacidad para construir y desarrollar aplicaciones funcionales y prácticas, demostrando mi habilidad en el desarrollo web.</w:t>
      </w:r>
    </w:p>
    <w:p w:rsidR="00313B16" w:rsidRDefault="00313B16" w:rsidP="00313B16">
      <w:pPr>
        <w:pStyle w:val="Listaconvietas"/>
        <w:numPr>
          <w:ilvl w:val="0"/>
          <w:numId w:val="0"/>
        </w:numPr>
        <w:ind w:left="216" w:hanging="216"/>
      </w:pPr>
    </w:p>
    <w:p w:rsidR="00313B16" w:rsidRDefault="00313B16" w:rsidP="00313B16">
      <w:pPr>
        <w:pStyle w:val="Listaconvietas"/>
        <w:numPr>
          <w:ilvl w:val="0"/>
          <w:numId w:val="0"/>
        </w:numPr>
        <w:ind w:left="216"/>
      </w:pPr>
    </w:p>
    <w:p w:rsidR="00313B16" w:rsidRDefault="00313B16" w:rsidP="00313B16">
      <w:pPr>
        <w:pStyle w:val="Listaconvietas"/>
        <w:numPr>
          <w:ilvl w:val="0"/>
          <w:numId w:val="0"/>
        </w:numPr>
      </w:pPr>
    </w:p>
    <w:p w:rsidR="00313B16" w:rsidRDefault="00313B16" w:rsidP="00313B16">
      <w:pPr>
        <w:pStyle w:val="Listaconvietas"/>
        <w:numPr>
          <w:ilvl w:val="0"/>
          <w:numId w:val="0"/>
        </w:numPr>
      </w:pPr>
    </w:p>
    <w:p w:rsidR="00313B16" w:rsidRDefault="00313B16" w:rsidP="0002381A">
      <w:pPr>
        <w:pStyle w:val="Listaconvietas"/>
        <w:numPr>
          <w:ilvl w:val="0"/>
          <w:numId w:val="0"/>
        </w:numPr>
        <w:ind w:left="216"/>
      </w:pPr>
    </w:p>
    <w:p w:rsidR="00313B16" w:rsidRPr="001B29CF" w:rsidRDefault="00313B16" w:rsidP="0002381A">
      <w:pPr>
        <w:pStyle w:val="Listaconvietas"/>
        <w:numPr>
          <w:ilvl w:val="0"/>
          <w:numId w:val="0"/>
        </w:numPr>
        <w:ind w:left="216"/>
      </w:pPr>
    </w:p>
    <w:sectPr w:rsidR="00313B16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A26" w:rsidRDefault="00A72A26">
      <w:pPr>
        <w:spacing w:after="0"/>
      </w:pPr>
      <w:r>
        <w:separator/>
      </w:r>
    </w:p>
  </w:endnote>
  <w:endnote w:type="continuationSeparator" w:id="0">
    <w:p w:rsidR="00A72A26" w:rsidRDefault="00A72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7353FA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A26" w:rsidRDefault="00A72A26">
      <w:pPr>
        <w:spacing w:after="0"/>
      </w:pPr>
      <w:r>
        <w:separator/>
      </w:r>
    </w:p>
  </w:footnote>
  <w:footnote w:type="continuationSeparator" w:id="0">
    <w:p w:rsidR="00A72A26" w:rsidRDefault="00A72A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D6EC9C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1A"/>
    <w:rsid w:val="000A4F59"/>
    <w:rsid w:val="00141A4C"/>
    <w:rsid w:val="001B29CF"/>
    <w:rsid w:val="00255E27"/>
    <w:rsid w:val="0028220F"/>
    <w:rsid w:val="00313B16"/>
    <w:rsid w:val="00356C14"/>
    <w:rsid w:val="004E741A"/>
    <w:rsid w:val="00530164"/>
    <w:rsid w:val="005C636E"/>
    <w:rsid w:val="006107DD"/>
    <w:rsid w:val="00617B26"/>
    <w:rsid w:val="006270A9"/>
    <w:rsid w:val="00675956"/>
    <w:rsid w:val="00681034"/>
    <w:rsid w:val="006A780A"/>
    <w:rsid w:val="006F2D11"/>
    <w:rsid w:val="007353FA"/>
    <w:rsid w:val="0080033A"/>
    <w:rsid w:val="00816216"/>
    <w:rsid w:val="00875182"/>
    <w:rsid w:val="0087734B"/>
    <w:rsid w:val="009D5933"/>
    <w:rsid w:val="00A72A26"/>
    <w:rsid w:val="00AC252D"/>
    <w:rsid w:val="00AD5288"/>
    <w:rsid w:val="00BD768D"/>
    <w:rsid w:val="00C61F8E"/>
    <w:rsid w:val="00E40DD7"/>
    <w:rsid w:val="00E83E4B"/>
    <w:rsid w:val="00F4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25007"/>
  <w15:chartTrackingRefBased/>
  <w15:docId w15:val="{6B6370EC-5597-49EA-AE65-1A974C65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3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36E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semiHidden/>
    <w:unhideWhenUsed/>
    <w:qFormat/>
    <w:rsid w:val="00F4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go\AppData\Roaming\Microsoft\Plantillas\Curr&#237;culum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F9CA7EA00046A59D0A5E134F51F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BFEF5-849A-4F6B-8CC6-5E4CE710380A}"/>
      </w:docPartPr>
      <w:docPartBody>
        <w:p w:rsidR="006756F2" w:rsidRDefault="00933247">
          <w:pPr>
            <w:pStyle w:val="C6F9CA7EA00046A59D0A5E134F51F85B"/>
          </w:pPr>
          <w:r>
            <w:rPr>
              <w:lang w:bidi="es-ES"/>
            </w:rPr>
            <w:t>Aptitudes y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47"/>
    <w:rsid w:val="006756F2"/>
    <w:rsid w:val="00933247"/>
    <w:rsid w:val="00F2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6EFDF8183146A2B79F93E7411A480A">
    <w:name w:val="646EFDF8183146A2B79F93E7411A480A"/>
  </w:style>
  <w:style w:type="paragraph" w:customStyle="1" w:styleId="3AFAC2D9DE4E42528A49157B34FECE26">
    <w:name w:val="3AFAC2D9DE4E42528A49157B34FECE26"/>
  </w:style>
  <w:style w:type="paragraph" w:customStyle="1" w:styleId="C268D940CE394F7C9EA6E0FB95061B6C">
    <w:name w:val="C268D940CE394F7C9EA6E0FB95061B6C"/>
  </w:style>
  <w:style w:type="paragraph" w:customStyle="1" w:styleId="2DA2E7EC9B10406FBABE8D1FCBD07522">
    <w:name w:val="2DA2E7EC9B10406FBABE8D1FCBD07522"/>
  </w:style>
  <w:style w:type="paragraph" w:customStyle="1" w:styleId="FE8BC66D39924BDA9FA31F998C31669D">
    <w:name w:val="FE8BC66D39924BDA9FA31F998C31669D"/>
  </w:style>
  <w:style w:type="paragraph" w:customStyle="1" w:styleId="9693DEF8565F404BBFEC2CA99BBEDBC7">
    <w:name w:val="9693DEF8565F404BBFEC2CA99BBEDBC7"/>
  </w:style>
  <w:style w:type="paragraph" w:customStyle="1" w:styleId="CDA6BED3D01640DABCD4050F458558BE">
    <w:name w:val="CDA6BED3D01640DABCD4050F458558BE"/>
  </w:style>
  <w:style w:type="paragraph" w:customStyle="1" w:styleId="D8B87236D117489BB931150DADC61B8C">
    <w:name w:val="D8B87236D117489BB931150DADC61B8C"/>
  </w:style>
  <w:style w:type="paragraph" w:customStyle="1" w:styleId="9364B81ADA174ED4AF6C9EEB9B4D950A">
    <w:name w:val="9364B81ADA174ED4AF6C9EEB9B4D950A"/>
  </w:style>
  <w:style w:type="paragraph" w:customStyle="1" w:styleId="7670B396434D4A62BF3DCDFDF7C266FE">
    <w:name w:val="7670B396434D4A62BF3DCDFDF7C266FE"/>
  </w:style>
  <w:style w:type="paragraph" w:customStyle="1" w:styleId="03351DD6C69349EA87FF972A0CDC5D39">
    <w:name w:val="03351DD6C69349EA87FF972A0CDC5D39"/>
  </w:style>
  <w:style w:type="paragraph" w:customStyle="1" w:styleId="B7E613A6C68E49579EB58FD33E0B1805">
    <w:name w:val="B7E613A6C68E49579EB58FD33E0B1805"/>
  </w:style>
  <w:style w:type="paragraph" w:customStyle="1" w:styleId="B468B75B79D3460E8AE2AC77575338E6">
    <w:name w:val="B468B75B79D3460E8AE2AC77575338E6"/>
  </w:style>
  <w:style w:type="paragraph" w:customStyle="1" w:styleId="992454970823419A82D677E7518D3F2F">
    <w:name w:val="992454970823419A82D677E7518D3F2F"/>
  </w:style>
  <w:style w:type="paragraph" w:customStyle="1" w:styleId="B93C9F5577F24F1FAA93D4C85B58D9D0">
    <w:name w:val="B93C9F5577F24F1FAA93D4C85B58D9D0"/>
  </w:style>
  <w:style w:type="paragraph" w:customStyle="1" w:styleId="C6F9CA7EA00046A59D0A5E134F51F85B">
    <w:name w:val="C6F9CA7EA00046A59D0A5E134F51F85B"/>
  </w:style>
  <w:style w:type="paragraph" w:customStyle="1" w:styleId="7BAF5389F853491FA1D0590C366AEE26">
    <w:name w:val="7BAF5389F853491FA1D0590C366AEE26"/>
  </w:style>
  <w:style w:type="paragraph" w:customStyle="1" w:styleId="ABBB23022B274219B27A0C67A01DA7B4">
    <w:name w:val="ABBB23022B274219B27A0C67A01DA7B4"/>
  </w:style>
  <w:style w:type="paragraph" w:customStyle="1" w:styleId="5462636E5FB54F31B3F5C1439F3E707C">
    <w:name w:val="5462636E5FB54F31B3F5C1439F3E707C"/>
  </w:style>
  <w:style w:type="paragraph" w:customStyle="1" w:styleId="70AEA7D2BC07423DBEBAAD2709525D95">
    <w:name w:val="70AEA7D2BC07423DBEBAAD2709525D95"/>
  </w:style>
  <w:style w:type="paragraph" w:customStyle="1" w:styleId="C1684C130ADF449D919B9A2D2726F24B">
    <w:name w:val="C1684C130ADF449D919B9A2D2726F24B"/>
  </w:style>
  <w:style w:type="paragraph" w:customStyle="1" w:styleId="C9896BDA65664FBDACFDC0156BEDFF53">
    <w:name w:val="C9896BDA65664FBDACFDC0156BEDFF53"/>
  </w:style>
  <w:style w:type="paragraph" w:customStyle="1" w:styleId="0F5A0F3DF9FB4E10803F12C7DD66517E">
    <w:name w:val="0F5A0F3DF9FB4E10803F12C7DD66517E"/>
  </w:style>
  <w:style w:type="paragraph" w:customStyle="1" w:styleId="8B585C85C1644562BCB2A24C5D5D9B61">
    <w:name w:val="8B585C85C1644562BCB2A24C5D5D9B61"/>
  </w:style>
  <w:style w:type="paragraph" w:customStyle="1" w:styleId="E0E865A6A9BA4E4CBDB8A67BAEFD03C0">
    <w:name w:val="E0E865A6A9BA4E4CBDB8A67BAEFD03C0"/>
  </w:style>
  <w:style w:type="paragraph" w:customStyle="1" w:styleId="FA80B2E32CE84CB695064E87580701D5">
    <w:name w:val="FA80B2E32CE84CB695064E87580701D5"/>
  </w:style>
  <w:style w:type="paragraph" w:customStyle="1" w:styleId="5DA9B77FB6D24D95922B397EA99DA570">
    <w:name w:val="5DA9B77FB6D24D95922B397EA99DA570"/>
  </w:style>
  <w:style w:type="paragraph" w:customStyle="1" w:styleId="C0251DA2472A4F3BB1BB16D33FD4CD6E">
    <w:name w:val="C0251DA2472A4F3BB1BB16D33FD4CD6E"/>
  </w:style>
  <w:style w:type="paragraph" w:customStyle="1" w:styleId="5F88D5514E6A41F0B6171FC549BFF223">
    <w:name w:val="5F88D5514E6A41F0B6171FC549BFF223"/>
  </w:style>
  <w:style w:type="paragraph" w:customStyle="1" w:styleId="57660FD5F9634AA1B04B40D419368C21">
    <w:name w:val="57660FD5F9634AA1B04B40D419368C21"/>
  </w:style>
  <w:style w:type="paragraph" w:customStyle="1" w:styleId="C37023093FDC4F2689934E74F2EB65AA">
    <w:name w:val="C37023093FDC4F2689934E74F2EB65AA"/>
  </w:style>
  <w:style w:type="paragraph" w:customStyle="1" w:styleId="D2D8EE6AC7874AB7965CA4FB82DC12BF">
    <w:name w:val="D2D8EE6AC7874AB7965CA4FB82DC12BF"/>
  </w:style>
  <w:style w:type="paragraph" w:customStyle="1" w:styleId="587A0619BD1D4F7A9045F8F8A3B2D271">
    <w:name w:val="587A0619BD1D4F7A9045F8F8A3B2D271"/>
  </w:style>
  <w:style w:type="paragraph" w:customStyle="1" w:styleId="3233B368301249AA96F87E2719AEC0B8">
    <w:name w:val="3233B368301249AA96F87E2719AEC0B8"/>
    <w:rsid w:val="006756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65838-C172-4F6D-BCF5-22653D3A5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(color)</Template>
  <TotalTime>2</TotalTime>
  <Pages>3</Pages>
  <Words>795</Words>
  <Characters>4377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Blanco diaz</dc:creator>
  <cp:keywords/>
  <cp:lastModifiedBy>Jose Blanco diaz</cp:lastModifiedBy>
  <cp:revision>3</cp:revision>
  <dcterms:created xsi:type="dcterms:W3CDTF">2023-12-23T11:41:00Z</dcterms:created>
  <dcterms:modified xsi:type="dcterms:W3CDTF">2023-12-23T11:43:00Z</dcterms:modified>
  <cp:version/>
</cp:coreProperties>
</file>